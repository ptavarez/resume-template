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0BF3D1AF02CE8849B8C2CDD9CB80448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6C2440" w:rsidP="003856C9">
                <w:pPr>
                  <w:pStyle w:val="Heading1"/>
                </w:pPr>
                <w:r>
                  <w:t>Job Title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40750D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747A6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A8D53F90934C1F4884922F721A4A3E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CDA38F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747A6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95671A4E31A0CA4F97D601E9752AA0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08F28C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747A6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6AE45F9F04F9DC4F8905EB0A768F145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A747A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34DF016F0780BB4A80B419BAC225D0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A747A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E8F885AF7CD3C4090487A7AE24CAA6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ABADE2B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A747A6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8F33D5A31921A64B868DC568A020652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A747A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3C8C4DCFD75CB498515A707D03D31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56DA3F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D41E7619DC07A54A91D8EFAC710D623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A747A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1901538DD678443A45ED81D183B28C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A747A6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5A37204480831143BF3E44A5AEFE37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A747A6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2E3DA0D158F0AA4C982892DF858AA8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073FB852E07437429B953C3263F073A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006D00761A93FA4FB61CAE6C49AA4C0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3EBC9152CE29C34FB18560FF7128735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88B98BA1BE6B5E4499AB75626385D5E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A747A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93E2FE5F9141D49A381442F2F9467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FFD35BD88143D14DB5B749A10FC1EFD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09FD4E812975BE448AE403D50B823D9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A747A6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A6BDE4D069B7EC43A97923C5768040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A747A6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144BC157603EF6478AA15B6E344B49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2464C057DE4778478A5FD3DED53354A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7A6" w:rsidRDefault="00A747A6" w:rsidP="003856C9">
      <w:pPr>
        <w:spacing w:after="0" w:line="240" w:lineRule="auto"/>
      </w:pPr>
      <w:r>
        <w:separator/>
      </w:r>
    </w:p>
  </w:endnote>
  <w:endnote w:type="continuationSeparator" w:id="0">
    <w:p w:rsidR="00A747A6" w:rsidRDefault="00A747A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7453CA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10D37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7A6" w:rsidRDefault="00A747A6" w:rsidP="003856C9">
      <w:pPr>
        <w:spacing w:after="0" w:line="240" w:lineRule="auto"/>
      </w:pPr>
      <w:r>
        <w:separator/>
      </w:r>
    </w:p>
  </w:footnote>
  <w:footnote w:type="continuationSeparator" w:id="0">
    <w:p w:rsidR="00A747A6" w:rsidRDefault="00A747A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CD4C4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F7DC5B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40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2440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747A6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8B4AC"/>
  <w15:chartTrackingRefBased/>
  <w15:docId w15:val="{821CE318-EE91-804B-8159-7ACA0A83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roCode/Library/Containers/com.microsoft.Word/Data/Library/Application%20Support/Microsoft/Office/16.0/DTS/Search/%7bD74B2F90-C8AE-884E-9B4D-3E81136B30A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F3D1AF02CE8849B8C2CDD9CB804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D366-B095-8E4C-B86D-3A45D8F0EAF3}"/>
      </w:docPartPr>
      <w:docPartBody>
        <w:p w:rsidR="00000000" w:rsidRDefault="008A6280">
          <w:pPr>
            <w:pStyle w:val="0BF3D1AF02CE8849B8C2CDD9CB804488"/>
          </w:pPr>
          <w:r w:rsidRPr="005152F2">
            <w:t>Your Name</w:t>
          </w:r>
        </w:p>
      </w:docPartBody>
    </w:docPart>
    <w:docPart>
      <w:docPartPr>
        <w:name w:val="A8D53F90934C1F4884922F721A4A3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D9D58-61BB-2B4F-88D9-C5FFDEF5EE3F}"/>
      </w:docPartPr>
      <w:docPartBody>
        <w:p w:rsidR="00000000" w:rsidRDefault="008A6280">
          <w:pPr>
            <w:pStyle w:val="A8D53F90934C1F4884922F721A4A3EA1"/>
          </w:pPr>
          <w:r w:rsidRPr="005152F2">
            <w:t>Email</w:t>
          </w:r>
        </w:p>
      </w:docPartBody>
    </w:docPart>
    <w:docPart>
      <w:docPartPr>
        <w:name w:val="95671A4E31A0CA4F97D601E9752AA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4C82E-936B-E04B-BC41-1CC6F4F29378}"/>
      </w:docPartPr>
      <w:docPartBody>
        <w:p w:rsidR="00000000" w:rsidRDefault="008A6280">
          <w:pPr>
            <w:pStyle w:val="95671A4E31A0CA4F97D601E9752AA08B"/>
          </w:pPr>
          <w:r w:rsidRPr="005152F2">
            <w:t>Telephone</w:t>
          </w:r>
        </w:p>
      </w:docPartBody>
    </w:docPart>
    <w:docPart>
      <w:docPartPr>
        <w:name w:val="6AE45F9F04F9DC4F8905EB0A768F1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41DFC-5BDF-624A-987E-3FC61715C8DE}"/>
      </w:docPartPr>
      <w:docPartBody>
        <w:p w:rsidR="00000000" w:rsidRDefault="008A6280">
          <w:pPr>
            <w:pStyle w:val="6AE45F9F04F9DC4F8905EB0A768F1454"/>
          </w:pPr>
          <w:r w:rsidRPr="003053D9">
            <w:t>LinkedIn URL</w:t>
          </w:r>
        </w:p>
      </w:docPartBody>
    </w:docPart>
    <w:docPart>
      <w:docPartPr>
        <w:name w:val="34DF016F0780BB4A80B419BAC225D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7DE9-F06E-A54D-ACE3-4514B87B3966}"/>
      </w:docPartPr>
      <w:docPartBody>
        <w:p w:rsidR="00000000" w:rsidRDefault="008A6280">
          <w:pPr>
            <w:pStyle w:val="34DF016F0780BB4A80B419BAC225D065"/>
          </w:pPr>
          <w:r w:rsidRPr="005152F2">
            <w:t>Link to other online properties: Portfolio/Website/Blog</w:t>
          </w:r>
        </w:p>
      </w:docPartBody>
    </w:docPart>
    <w:docPart>
      <w:docPartPr>
        <w:name w:val="9E8F885AF7CD3C4090487A7AE24CA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4B6B3-B7A0-0E4D-92ED-7436009C01B1}"/>
      </w:docPartPr>
      <w:docPartBody>
        <w:p w:rsidR="00000000" w:rsidRDefault="008A6280">
          <w:pPr>
            <w:pStyle w:val="9E8F885AF7CD3C4090487A7AE24CAA6A"/>
          </w:pPr>
          <w:r>
            <w:t>Objective</w:t>
          </w:r>
        </w:p>
      </w:docPartBody>
    </w:docPart>
    <w:docPart>
      <w:docPartPr>
        <w:name w:val="8F33D5A31921A64B868DC568A0206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DA321-648B-4042-A127-B30D5193734A}"/>
      </w:docPartPr>
      <w:docPartBody>
        <w:p w:rsidR="00000000" w:rsidRDefault="008A6280">
          <w:pPr>
            <w:pStyle w:val="8F33D5A31921A64B868DC568A020652A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33C8C4DCFD75CB498515A707D03D3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5042B-31F1-6641-A83F-ACAC49D905CD}"/>
      </w:docPartPr>
      <w:docPartBody>
        <w:p w:rsidR="00000000" w:rsidRDefault="008A6280">
          <w:pPr>
            <w:pStyle w:val="33C8C4DCFD75CB498515A707D03D3162"/>
          </w:pPr>
          <w:r>
            <w:t>Skills</w:t>
          </w:r>
        </w:p>
      </w:docPartBody>
    </w:docPart>
    <w:docPart>
      <w:docPartPr>
        <w:name w:val="D41E7619DC07A54A91D8EFAC710D6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412C6-4031-4141-A0BD-1836732CF5CE}"/>
      </w:docPartPr>
      <w:docPartBody>
        <w:p w:rsidR="00000000" w:rsidRDefault="008A6280">
          <w:pPr>
            <w:pStyle w:val="D41E7619DC07A54A91D8EFAC710D623E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51901538DD678443A45ED81D183B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895DC-7653-A14E-9111-A207F136169B}"/>
      </w:docPartPr>
      <w:docPartBody>
        <w:p w:rsidR="00000000" w:rsidRDefault="008A6280">
          <w:pPr>
            <w:pStyle w:val="51901538DD678443A45ED81D183B28C7"/>
          </w:pPr>
          <w:r w:rsidRPr="005152F2">
            <w:t>Experience</w:t>
          </w:r>
        </w:p>
      </w:docPartBody>
    </w:docPart>
    <w:docPart>
      <w:docPartPr>
        <w:name w:val="5A37204480831143BF3E44A5AEFE3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CF64D-7160-9641-AF8E-A35F38C5E70A}"/>
      </w:docPartPr>
      <w:docPartBody>
        <w:p w:rsidR="00000000" w:rsidRDefault="008A6280">
          <w:pPr>
            <w:pStyle w:val="5A37204480831143BF3E44A5AEFE37F8"/>
          </w:pPr>
          <w:r w:rsidRPr="0043426C">
            <w:t>Job Title/Company</w:t>
          </w:r>
        </w:p>
      </w:docPartBody>
    </w:docPart>
    <w:docPart>
      <w:docPartPr>
        <w:name w:val="2E3DA0D158F0AA4C982892DF858AA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7ECC7-CF54-5E45-8D7F-0B8896945040}"/>
      </w:docPartPr>
      <w:docPartBody>
        <w:p w:rsidR="00000000" w:rsidRDefault="008A6280">
          <w:pPr>
            <w:pStyle w:val="2E3DA0D158F0AA4C982892DF858AA808"/>
          </w:pPr>
          <w:r>
            <w:t>Dates From – To</w:t>
          </w:r>
        </w:p>
      </w:docPartBody>
    </w:docPart>
    <w:docPart>
      <w:docPartPr>
        <w:name w:val="073FB852E07437429B953C3263F0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CB3DB-CC00-9C40-919F-63710F011686}"/>
      </w:docPartPr>
      <w:docPartBody>
        <w:p w:rsidR="00000000" w:rsidRDefault="008A6280">
          <w:pPr>
            <w:pStyle w:val="073FB852E07437429B953C3263F073AD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006D00761A93FA4FB61CAE6C49AA4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7887D-B043-0F46-8DE0-64F6AA7D82E0}"/>
      </w:docPartPr>
      <w:docPartBody>
        <w:p w:rsidR="00000000" w:rsidRDefault="008A6280">
          <w:pPr>
            <w:pStyle w:val="006D00761A93FA4FB61CAE6C49AA4C05"/>
          </w:pPr>
          <w:r w:rsidRPr="0043426C">
            <w:t>Job Title/Company</w:t>
          </w:r>
        </w:p>
      </w:docPartBody>
    </w:docPart>
    <w:docPart>
      <w:docPartPr>
        <w:name w:val="3EBC9152CE29C34FB18560FF7128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94EF-F845-C141-BD41-4598F5BCCA10}"/>
      </w:docPartPr>
      <w:docPartBody>
        <w:p w:rsidR="00000000" w:rsidRDefault="008A6280">
          <w:pPr>
            <w:pStyle w:val="3EBC9152CE29C34FB18560FF71287354"/>
          </w:pPr>
          <w:r>
            <w:t>Dates From – To</w:t>
          </w:r>
        </w:p>
      </w:docPartBody>
    </w:docPart>
    <w:docPart>
      <w:docPartPr>
        <w:name w:val="88B98BA1BE6B5E4499AB75626385D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BD0F-740D-5442-884B-7A3B1955FEBA}"/>
      </w:docPartPr>
      <w:docPartBody>
        <w:p w:rsidR="00000000" w:rsidRDefault="008A6280">
          <w:pPr>
            <w:pStyle w:val="88B98BA1BE6B5E4499AB75626385D5E1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293E2FE5F9141D49A381442F2F946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C41CC-1D1E-BB4A-A2B0-531A47C3E4A4}"/>
      </w:docPartPr>
      <w:docPartBody>
        <w:p w:rsidR="00000000" w:rsidRDefault="008A6280">
          <w:pPr>
            <w:pStyle w:val="293E2FE5F9141D49A381442F2F9467A6"/>
          </w:pPr>
          <w:r w:rsidRPr="005152F2">
            <w:t>Education</w:t>
          </w:r>
        </w:p>
      </w:docPartBody>
    </w:docPart>
    <w:docPart>
      <w:docPartPr>
        <w:name w:val="FFD35BD88143D14DB5B749A10FC1E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78E7-3D0A-1E43-AC0A-512B505011B7}"/>
      </w:docPartPr>
      <w:docPartBody>
        <w:p w:rsidR="00000000" w:rsidRDefault="008A6280">
          <w:pPr>
            <w:pStyle w:val="FFD35BD88143D14DB5B749A10FC1EFD8"/>
          </w:pPr>
          <w:r w:rsidRPr="0043426C">
            <w:t>Degree / Date Earned</w:t>
          </w:r>
        </w:p>
      </w:docPartBody>
    </w:docPart>
    <w:docPart>
      <w:docPartPr>
        <w:name w:val="09FD4E812975BE448AE403D50B82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139BD-50A3-4E46-881A-504A197650CC}"/>
      </w:docPartPr>
      <w:docPartBody>
        <w:p w:rsidR="00000000" w:rsidRDefault="008A6280">
          <w:pPr>
            <w:pStyle w:val="09FD4E812975BE448AE403D50B823D96"/>
          </w:pPr>
          <w:r w:rsidRPr="005152F2">
            <w:t>School</w:t>
          </w:r>
        </w:p>
      </w:docPartBody>
    </w:docPart>
    <w:docPart>
      <w:docPartPr>
        <w:name w:val="A6BDE4D069B7EC43A97923C576804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DD349-96B6-624D-BA5A-029977CEE4D2}"/>
      </w:docPartPr>
      <w:docPartBody>
        <w:p w:rsidR="00000000" w:rsidRDefault="008A6280">
          <w:pPr>
            <w:pStyle w:val="A6BDE4D069B7EC43A97923C5768040E4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144BC157603EF6478AA15B6E344B4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1E468-B809-EB4C-BA58-237D105C23CB}"/>
      </w:docPartPr>
      <w:docPartBody>
        <w:p w:rsidR="00000000" w:rsidRDefault="008A6280">
          <w:pPr>
            <w:pStyle w:val="144BC157603EF6478AA15B6E344B495B"/>
          </w:pPr>
          <w:r w:rsidRPr="005152F2">
            <w:t>Volunteer Experience or Leadership</w:t>
          </w:r>
        </w:p>
      </w:docPartBody>
    </w:docPart>
    <w:docPart>
      <w:docPartPr>
        <w:name w:val="2464C057DE4778478A5FD3DED5335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D2871-DAB2-E04C-A8A8-C5871C57BD8F}"/>
      </w:docPartPr>
      <w:docPartBody>
        <w:p w:rsidR="00000000" w:rsidRDefault="008A6280">
          <w:pPr>
            <w:pStyle w:val="2464C057DE4778478A5FD3DED53354A9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80"/>
    <w:rsid w:val="008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3D1AF02CE8849B8C2CDD9CB804488">
    <w:name w:val="0BF3D1AF02CE8849B8C2CDD9CB804488"/>
  </w:style>
  <w:style w:type="paragraph" w:customStyle="1" w:styleId="A8D53F90934C1F4884922F721A4A3EA1">
    <w:name w:val="A8D53F90934C1F4884922F721A4A3EA1"/>
  </w:style>
  <w:style w:type="paragraph" w:customStyle="1" w:styleId="95671A4E31A0CA4F97D601E9752AA08B">
    <w:name w:val="95671A4E31A0CA4F97D601E9752AA08B"/>
  </w:style>
  <w:style w:type="paragraph" w:customStyle="1" w:styleId="6AE45F9F04F9DC4F8905EB0A768F1454">
    <w:name w:val="6AE45F9F04F9DC4F8905EB0A768F1454"/>
  </w:style>
  <w:style w:type="paragraph" w:customStyle="1" w:styleId="34DF016F0780BB4A80B419BAC225D065">
    <w:name w:val="34DF016F0780BB4A80B419BAC225D065"/>
  </w:style>
  <w:style w:type="paragraph" w:customStyle="1" w:styleId="9E8F885AF7CD3C4090487A7AE24CAA6A">
    <w:name w:val="9E8F885AF7CD3C4090487A7AE24CAA6A"/>
  </w:style>
  <w:style w:type="paragraph" w:customStyle="1" w:styleId="8F33D5A31921A64B868DC568A020652A">
    <w:name w:val="8F33D5A31921A64B868DC568A020652A"/>
  </w:style>
  <w:style w:type="paragraph" w:customStyle="1" w:styleId="33C8C4DCFD75CB498515A707D03D3162">
    <w:name w:val="33C8C4DCFD75CB498515A707D03D3162"/>
  </w:style>
  <w:style w:type="paragraph" w:customStyle="1" w:styleId="D41E7619DC07A54A91D8EFAC710D623E">
    <w:name w:val="D41E7619DC07A54A91D8EFAC710D623E"/>
  </w:style>
  <w:style w:type="paragraph" w:customStyle="1" w:styleId="51901538DD678443A45ED81D183B28C7">
    <w:name w:val="51901538DD678443A45ED81D183B28C7"/>
  </w:style>
  <w:style w:type="paragraph" w:customStyle="1" w:styleId="5A37204480831143BF3E44A5AEFE37F8">
    <w:name w:val="5A37204480831143BF3E44A5AEFE37F8"/>
  </w:style>
  <w:style w:type="paragraph" w:customStyle="1" w:styleId="2E3DA0D158F0AA4C982892DF858AA808">
    <w:name w:val="2E3DA0D158F0AA4C982892DF858AA808"/>
  </w:style>
  <w:style w:type="paragraph" w:customStyle="1" w:styleId="073FB852E07437429B953C3263F073AD">
    <w:name w:val="073FB852E07437429B953C3263F073AD"/>
  </w:style>
  <w:style w:type="paragraph" w:customStyle="1" w:styleId="006D00761A93FA4FB61CAE6C49AA4C05">
    <w:name w:val="006D00761A93FA4FB61CAE6C49AA4C05"/>
  </w:style>
  <w:style w:type="paragraph" w:customStyle="1" w:styleId="3EBC9152CE29C34FB18560FF71287354">
    <w:name w:val="3EBC9152CE29C34FB18560FF71287354"/>
  </w:style>
  <w:style w:type="paragraph" w:customStyle="1" w:styleId="88B98BA1BE6B5E4499AB75626385D5E1">
    <w:name w:val="88B98BA1BE6B5E4499AB75626385D5E1"/>
  </w:style>
  <w:style w:type="paragraph" w:customStyle="1" w:styleId="293E2FE5F9141D49A381442F2F9467A6">
    <w:name w:val="293E2FE5F9141D49A381442F2F9467A6"/>
  </w:style>
  <w:style w:type="paragraph" w:customStyle="1" w:styleId="FFD35BD88143D14DB5B749A10FC1EFD8">
    <w:name w:val="FFD35BD88143D14DB5B749A10FC1EFD8"/>
  </w:style>
  <w:style w:type="paragraph" w:customStyle="1" w:styleId="09FD4E812975BE448AE403D50B823D96">
    <w:name w:val="09FD4E812975BE448AE403D50B823D96"/>
  </w:style>
  <w:style w:type="paragraph" w:customStyle="1" w:styleId="A6BDE4D069B7EC43A97923C5768040E4">
    <w:name w:val="A6BDE4D069B7EC43A97923C5768040E4"/>
  </w:style>
  <w:style w:type="paragraph" w:customStyle="1" w:styleId="144BC157603EF6478AA15B6E344B495B">
    <w:name w:val="144BC157603EF6478AA15B6E344B495B"/>
  </w:style>
  <w:style w:type="paragraph" w:customStyle="1" w:styleId="2464C057DE4778478A5FD3DED53354A9">
    <w:name w:val="2464C057DE4778478A5FD3DED5335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Title</dc:creator>
  <cp:keywords/>
  <dc:description/>
  <cp:lastModifiedBy>Microsoft Office User</cp:lastModifiedBy>
  <cp:revision>1</cp:revision>
  <dcterms:created xsi:type="dcterms:W3CDTF">2018-03-29T23:38:00Z</dcterms:created>
  <dcterms:modified xsi:type="dcterms:W3CDTF">2018-03-29T23:39:00Z</dcterms:modified>
</cp:coreProperties>
</file>